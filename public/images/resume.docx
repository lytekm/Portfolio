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9F354E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1EECC89" w14:textId="56E1B0AA" w:rsidR="00692703" w:rsidRPr="00CF1A49" w:rsidRDefault="0068117A" w:rsidP="00913946">
            <w:pPr>
              <w:pStyle w:val="Title"/>
            </w:pPr>
            <w:r>
              <w:t>Kevin Morrison</w:t>
            </w:r>
          </w:p>
          <w:p w14:paraId="512973A4" w14:textId="6C65B970" w:rsidR="00692703" w:rsidRPr="00CF1A49" w:rsidRDefault="0068117A" w:rsidP="00913946">
            <w:pPr>
              <w:pStyle w:val="ContactInfo"/>
              <w:contextualSpacing w:val="0"/>
            </w:pPr>
            <w:r>
              <w:t>289-839-9225</w:t>
            </w:r>
          </w:p>
          <w:p w14:paraId="3E464C8B" w14:textId="081A75AC" w:rsidR="00692703" w:rsidRPr="00CF1A49" w:rsidRDefault="0068117A" w:rsidP="00913946">
            <w:pPr>
              <w:pStyle w:val="ContactInfoEmphasis"/>
              <w:contextualSpacing w:val="0"/>
            </w:pPr>
            <w:r>
              <w:t>Kmbusiness747@gmail.com</w:t>
            </w:r>
          </w:p>
        </w:tc>
      </w:tr>
      <w:tr w:rsidR="009571D8" w:rsidRPr="00CF1A49" w14:paraId="44ADBAFB" w14:textId="77777777" w:rsidTr="00692703">
        <w:tc>
          <w:tcPr>
            <w:tcW w:w="9360" w:type="dxa"/>
            <w:tcMar>
              <w:top w:w="432" w:type="dxa"/>
            </w:tcMar>
          </w:tcPr>
          <w:p w14:paraId="770CE4AD" w14:textId="0BEE4963" w:rsidR="001755A8" w:rsidRPr="00CF1A49" w:rsidRDefault="008E08A5" w:rsidP="00913946">
            <w:pPr>
              <w:contextualSpacing w:val="0"/>
            </w:pPr>
            <w:r>
              <w:t xml:space="preserve">Taking experiences from my previous jobs, I am looking to get more work experience as well as save money for </w:t>
            </w:r>
            <w:r w:rsidR="00780CF6">
              <w:t>post-secondary education.</w:t>
            </w:r>
          </w:p>
        </w:tc>
      </w:tr>
    </w:tbl>
    <w:p w14:paraId="57EB0C05" w14:textId="77777777" w:rsidR="004E01EB" w:rsidRPr="00CF1A49" w:rsidRDefault="00CB242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B55632009B14E5199986F030150FB5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359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717"/>
      </w:tblGrid>
      <w:tr w:rsidR="001D0BF1" w:rsidRPr="00CF1A49" w14:paraId="34BC9D4D" w14:textId="77777777" w:rsidTr="000E5ADE">
        <w:trPr>
          <w:trHeight w:val="1637"/>
        </w:trPr>
        <w:tc>
          <w:tcPr>
            <w:tcW w:w="6717" w:type="dxa"/>
          </w:tcPr>
          <w:p w14:paraId="15C5B897" w14:textId="691FEB3E" w:rsidR="00F0011C" w:rsidRPr="00CF1A49" w:rsidRDefault="00F0011C" w:rsidP="00F0011C">
            <w:pPr>
              <w:pStyle w:val="Heading3"/>
              <w:contextualSpacing w:val="0"/>
              <w:outlineLvl w:val="2"/>
            </w:pPr>
            <w:r>
              <w:t>July 2021</w:t>
            </w:r>
            <w:r w:rsidRPr="00CF1A49">
              <w:t xml:space="preserve"> – </w:t>
            </w:r>
            <w:r>
              <w:t>september 2021 (Full time)</w:t>
            </w:r>
          </w:p>
          <w:p w14:paraId="5D472822" w14:textId="77777777" w:rsidR="00F0011C" w:rsidRPr="00CF1A49" w:rsidRDefault="00F0011C" w:rsidP="00F0011C">
            <w:pPr>
              <w:pStyle w:val="Heading2"/>
              <w:contextualSpacing w:val="0"/>
              <w:outlineLvl w:val="1"/>
            </w:pPr>
            <w:r>
              <w:t>Handler</w:t>
            </w:r>
            <w:r w:rsidRPr="00CF1A49">
              <w:t xml:space="preserve">, </w:t>
            </w:r>
            <w:r>
              <w:rPr>
                <w:rStyle w:val="SubtleReference"/>
              </w:rPr>
              <w:t>goodfellow inc./oliver lumber</w:t>
            </w:r>
          </w:p>
          <w:p w14:paraId="6E19A17E" w14:textId="14A13420" w:rsidR="00F0011C" w:rsidRPr="00253B6F" w:rsidRDefault="003D7624" w:rsidP="00F0011C">
            <w:pPr>
              <w:pStyle w:val="Heading3"/>
              <w:contextualSpacing w:val="0"/>
              <w:outlineLvl w:val="2"/>
              <w:rPr>
                <w:rFonts w:cstheme="minorHAnsi"/>
                <w:b w:val="0"/>
                <w:bCs/>
              </w:rPr>
            </w:pPr>
            <w:r w:rsidRPr="00253B6F">
              <w:rPr>
                <w:rFonts w:cstheme="minorHAnsi"/>
                <w:b w:val="0"/>
                <w:bCs/>
              </w:rPr>
              <w:t>res</w:t>
            </w:r>
            <w:r w:rsidR="00996471" w:rsidRPr="00253B6F">
              <w:rPr>
                <w:rFonts w:cstheme="minorHAnsi"/>
                <w:b w:val="0"/>
                <w:bCs/>
              </w:rPr>
              <w:t>ponsible for cleaning the warehouse and picking orders</w:t>
            </w:r>
          </w:p>
          <w:p w14:paraId="2A200D06" w14:textId="77777777" w:rsidR="00F0011C" w:rsidRDefault="00F0011C" w:rsidP="001D0BF1">
            <w:pPr>
              <w:pStyle w:val="Heading3"/>
              <w:contextualSpacing w:val="0"/>
              <w:outlineLvl w:val="2"/>
            </w:pPr>
          </w:p>
          <w:p w14:paraId="05C5F146" w14:textId="7FAB6BAB" w:rsidR="00F0011C" w:rsidRDefault="00F0011C" w:rsidP="001D0BF1">
            <w:pPr>
              <w:pStyle w:val="Heading3"/>
              <w:contextualSpacing w:val="0"/>
              <w:outlineLvl w:val="2"/>
            </w:pPr>
          </w:p>
          <w:p w14:paraId="6F38F7AD" w14:textId="253F5882" w:rsidR="001D0BF1" w:rsidRPr="00CF1A49" w:rsidRDefault="00300190" w:rsidP="001D0BF1">
            <w:pPr>
              <w:pStyle w:val="Heading3"/>
              <w:contextualSpacing w:val="0"/>
              <w:outlineLvl w:val="2"/>
            </w:pPr>
            <w:r>
              <w:t>May 2019</w:t>
            </w:r>
            <w:r w:rsidR="001D0BF1" w:rsidRPr="00CF1A49">
              <w:t xml:space="preserve">– </w:t>
            </w:r>
            <w:r>
              <w:t>may 2020</w:t>
            </w:r>
            <w:r w:rsidR="00F0011C">
              <w:t xml:space="preserve"> (Part time)</w:t>
            </w:r>
          </w:p>
          <w:p w14:paraId="77829C35" w14:textId="17CA8882" w:rsidR="001D0BF1" w:rsidRPr="00CF1A49" w:rsidRDefault="00300190" w:rsidP="001D0BF1">
            <w:pPr>
              <w:pStyle w:val="Heading2"/>
              <w:contextualSpacing w:val="0"/>
              <w:outlineLvl w:val="1"/>
            </w:pPr>
            <w:r>
              <w:t>Store clerk/deli Worker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Mcmasters meats</w:t>
            </w:r>
          </w:p>
          <w:p w14:paraId="68AFA0E7" w14:textId="2A8858E9" w:rsidR="001E3120" w:rsidRPr="00CF1A49" w:rsidRDefault="004F59A5" w:rsidP="001D0BF1">
            <w:pPr>
              <w:contextualSpacing w:val="0"/>
            </w:pPr>
            <w:r>
              <w:t>R</w:t>
            </w:r>
            <w:r w:rsidR="00300190">
              <w:t>esponsible for cleaning the store, serving customers and stocking produce as well as other food related items</w:t>
            </w:r>
          </w:p>
        </w:tc>
      </w:tr>
      <w:tr w:rsidR="00F0011C" w:rsidRPr="00CF1A49" w14:paraId="2040C7AB" w14:textId="77777777" w:rsidTr="000E5ADE">
        <w:trPr>
          <w:trHeight w:val="170"/>
        </w:trPr>
        <w:tc>
          <w:tcPr>
            <w:tcW w:w="6717" w:type="dxa"/>
          </w:tcPr>
          <w:p w14:paraId="5355DE5F" w14:textId="77777777" w:rsidR="00F0011C" w:rsidRDefault="00F0011C" w:rsidP="00F0011C">
            <w:pPr>
              <w:pStyle w:val="Heading3"/>
              <w:outlineLvl w:val="2"/>
            </w:pPr>
          </w:p>
        </w:tc>
      </w:tr>
      <w:tr w:rsidR="00F61DF9" w:rsidRPr="00CF1A49" w14:paraId="03198364" w14:textId="77777777" w:rsidTr="000E5ADE">
        <w:trPr>
          <w:trHeight w:val="1504"/>
        </w:trPr>
        <w:tc>
          <w:tcPr>
            <w:tcW w:w="6717" w:type="dxa"/>
            <w:tcMar>
              <w:top w:w="216" w:type="dxa"/>
            </w:tcMar>
          </w:tcPr>
          <w:p w14:paraId="529E5A26" w14:textId="144555A2" w:rsidR="00B11DD7" w:rsidRPr="00CF1A49" w:rsidRDefault="006A3976" w:rsidP="00B11DD7">
            <w:pPr>
              <w:pStyle w:val="Heading3"/>
              <w:contextualSpacing w:val="0"/>
              <w:outlineLvl w:val="2"/>
            </w:pPr>
            <w:r>
              <w:t>July 2018</w:t>
            </w:r>
            <w:r w:rsidR="00E9155B">
              <w:t xml:space="preserve"> – august 2018</w:t>
            </w:r>
            <w:r w:rsidR="00B11DD7">
              <w:t xml:space="preserve"> (Part time)</w:t>
            </w:r>
          </w:p>
          <w:p w14:paraId="1FF53B40" w14:textId="0748D2CE" w:rsidR="00B11DD7" w:rsidRPr="00CF1A49" w:rsidRDefault="00B11DD7" w:rsidP="00B11DD7">
            <w:pPr>
              <w:pStyle w:val="Heading2"/>
              <w:contextualSpacing w:val="0"/>
              <w:outlineLvl w:val="1"/>
            </w:pPr>
            <w:r>
              <w:t>Store clerk/</w:t>
            </w:r>
            <w:r w:rsidR="00757B17">
              <w:t>cashier</w:t>
            </w:r>
            <w:r w:rsidRPr="00CF1A49">
              <w:t xml:space="preserve">, </w:t>
            </w:r>
            <w:r w:rsidR="00757B17">
              <w:rPr>
                <w:rStyle w:val="SubtleReference"/>
              </w:rPr>
              <w:t>Upper credit human society thrift store (</w:t>
            </w:r>
            <w:r w:rsidR="00300914">
              <w:rPr>
                <w:rStyle w:val="SubtleReference"/>
              </w:rPr>
              <w:t>volunteer</w:t>
            </w:r>
            <w:r w:rsidR="00AE7DF2">
              <w:rPr>
                <w:rStyle w:val="SubtleReference"/>
              </w:rPr>
              <w:t>)</w:t>
            </w:r>
          </w:p>
          <w:p w14:paraId="366D880A" w14:textId="0C0ABFF0" w:rsidR="00F61DF9" w:rsidRDefault="004F59A5" w:rsidP="00B11DD7">
            <w:r>
              <w:t xml:space="preserve">Cashier </w:t>
            </w:r>
          </w:p>
          <w:p w14:paraId="2001DE02" w14:textId="77777777" w:rsidR="00AE7DF2" w:rsidRDefault="00AE7DF2" w:rsidP="00B11DD7"/>
          <w:p w14:paraId="02AEB318" w14:textId="49045F6F" w:rsidR="00AE7DF2" w:rsidRPr="00CF1A49" w:rsidRDefault="00AE7DF2" w:rsidP="00AE7DF2">
            <w:pPr>
              <w:pStyle w:val="Heading3"/>
              <w:contextualSpacing w:val="0"/>
              <w:outlineLvl w:val="2"/>
            </w:pPr>
            <w:r>
              <w:t>July 2018 (Full time)</w:t>
            </w:r>
          </w:p>
          <w:p w14:paraId="03195453" w14:textId="0CF86875" w:rsidR="00AE7DF2" w:rsidRPr="00CF1A49" w:rsidRDefault="00AE7DF2" w:rsidP="00AE7DF2">
            <w:pPr>
              <w:pStyle w:val="Heading2"/>
              <w:contextualSpacing w:val="0"/>
              <w:outlineLvl w:val="1"/>
            </w:pPr>
            <w:r>
              <w:t>camp counselor,</w:t>
            </w:r>
            <w:r w:rsidRPr="00CF1A49">
              <w:t xml:space="preserve"> </w:t>
            </w:r>
            <w:r>
              <w:rPr>
                <w:rStyle w:val="SubtleReference"/>
              </w:rPr>
              <w:t>LNS Camp</w:t>
            </w:r>
          </w:p>
          <w:p w14:paraId="5560F165" w14:textId="111166D2" w:rsidR="00AE7DF2" w:rsidRDefault="00AE7DF2" w:rsidP="00AE7DF2">
            <w:r>
              <w:t>I was responsible for taking care of kids and setting up games</w:t>
            </w:r>
          </w:p>
        </w:tc>
      </w:tr>
    </w:tbl>
    <w:sdt>
      <w:sdtPr>
        <w:alias w:val="Education:"/>
        <w:tag w:val="Education:"/>
        <w:id w:val="-1908763273"/>
        <w:placeholder>
          <w:docPart w:val="9226EAB944CD499AA33E4578D9E85EEC"/>
        </w:placeholder>
        <w:temporary/>
        <w:showingPlcHdr/>
        <w15:appearance w15:val="hidden"/>
      </w:sdtPr>
      <w:sdtEndPr/>
      <w:sdtContent>
        <w:p w14:paraId="04D242B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F5744C3" w14:textId="77777777" w:rsidTr="00D66A52">
        <w:tc>
          <w:tcPr>
            <w:tcW w:w="9355" w:type="dxa"/>
          </w:tcPr>
          <w:p w14:paraId="115505A0" w14:textId="2D98B432" w:rsidR="001D0BF1" w:rsidRPr="00CF1A49" w:rsidRDefault="00D74B80" w:rsidP="001D0BF1">
            <w:pPr>
              <w:pStyle w:val="Heading3"/>
              <w:contextualSpacing w:val="0"/>
              <w:outlineLvl w:val="2"/>
            </w:pPr>
            <w:r>
              <w:t>september</w:t>
            </w:r>
            <w:r w:rsidR="001D0BF1" w:rsidRPr="00CF1A49">
              <w:t xml:space="preserve"> </w:t>
            </w:r>
            <w:r>
              <w:t>2018</w:t>
            </w:r>
            <w:r w:rsidR="004D4C0D">
              <w:t xml:space="preserve"> - present</w:t>
            </w:r>
          </w:p>
          <w:p w14:paraId="05C591A1" w14:textId="7C970695" w:rsidR="001D0BF1" w:rsidRPr="00CF1A49" w:rsidRDefault="00D74B80" w:rsidP="001D0BF1">
            <w:pPr>
              <w:pStyle w:val="Heading2"/>
              <w:contextualSpacing w:val="0"/>
              <w:outlineLvl w:val="1"/>
            </w:pPr>
            <w:r>
              <w:t>ossd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Christ the king</w:t>
            </w:r>
          </w:p>
          <w:p w14:paraId="07706ECC" w14:textId="527114DF" w:rsidR="007538DC" w:rsidRPr="00CF1A49" w:rsidRDefault="004D4C0D" w:rsidP="007538DC">
            <w:pPr>
              <w:contextualSpacing w:val="0"/>
            </w:pPr>
            <w:r>
              <w:t>Honour</w:t>
            </w:r>
            <w:r w:rsidR="00D74B80">
              <w:t xml:space="preserve"> roll grades 9 and 11</w:t>
            </w:r>
          </w:p>
        </w:tc>
      </w:tr>
      <w:tr w:rsidR="00F61DF9" w:rsidRPr="00CF1A49" w14:paraId="4EA5FBB2" w14:textId="77777777" w:rsidTr="00F61DF9">
        <w:tc>
          <w:tcPr>
            <w:tcW w:w="9355" w:type="dxa"/>
            <w:tcMar>
              <w:top w:w="216" w:type="dxa"/>
            </w:tcMar>
          </w:tcPr>
          <w:p w14:paraId="7219462C" w14:textId="03C078B7" w:rsidR="00F61DF9" w:rsidRDefault="00F61DF9" w:rsidP="00D74B80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1C7B93F4C3D14B18B6F87E2B2E8FB116"/>
        </w:placeholder>
        <w:temporary/>
        <w:showingPlcHdr/>
        <w15:appearance w15:val="hidden"/>
      </w:sdtPr>
      <w:sdtEndPr/>
      <w:sdtContent>
        <w:p w14:paraId="50B5C34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FF9AE6A" w14:textId="77777777" w:rsidTr="00CF1A49">
        <w:tc>
          <w:tcPr>
            <w:tcW w:w="4675" w:type="dxa"/>
          </w:tcPr>
          <w:p w14:paraId="6811CFBD" w14:textId="06E0546E" w:rsidR="001E3120" w:rsidRPr="006E1507" w:rsidRDefault="00300190" w:rsidP="006E1507">
            <w:pPr>
              <w:pStyle w:val="ListBullet"/>
              <w:contextualSpacing w:val="0"/>
            </w:pPr>
            <w:r>
              <w:t>Organization</w:t>
            </w:r>
          </w:p>
          <w:p w14:paraId="7A0048B0" w14:textId="77777777" w:rsidR="001F4E6D" w:rsidRDefault="00300190" w:rsidP="006E1507">
            <w:pPr>
              <w:pStyle w:val="ListBullet"/>
              <w:contextualSpacing w:val="0"/>
            </w:pPr>
            <w:r>
              <w:t>Cooperation</w:t>
            </w:r>
          </w:p>
          <w:p w14:paraId="0E5B680B" w14:textId="14A1F837" w:rsidR="000E5ADE" w:rsidRPr="006E1507" w:rsidRDefault="000E5ADE" w:rsidP="006E1507">
            <w:pPr>
              <w:pStyle w:val="ListBullet"/>
              <w:contextualSpacing w:val="0"/>
            </w:pPr>
            <w:r>
              <w:t>Programming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63B3346D" w14:textId="1160EF34" w:rsidR="003A0632" w:rsidRPr="006E1507" w:rsidRDefault="00300190" w:rsidP="006E1507">
            <w:pPr>
              <w:pStyle w:val="ListBullet"/>
              <w:contextualSpacing w:val="0"/>
            </w:pPr>
            <w:r>
              <w:t>Independence</w:t>
            </w:r>
          </w:p>
          <w:p w14:paraId="6CEF2FE8" w14:textId="74BDB4A2" w:rsidR="001E3120" w:rsidRPr="006E1507" w:rsidRDefault="00300190" w:rsidP="006E1507">
            <w:pPr>
              <w:pStyle w:val="ListBullet"/>
              <w:contextualSpacing w:val="0"/>
            </w:pPr>
            <w:r>
              <w:t xml:space="preserve">Punctuality </w:t>
            </w:r>
          </w:p>
          <w:p w14:paraId="2F0DD038" w14:textId="7EAFF6ED" w:rsidR="001E3120" w:rsidRPr="006E1507" w:rsidRDefault="001E3120" w:rsidP="00D74B8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B01689B4AF9D4829B06F13936073EF83"/>
        </w:placeholder>
        <w:temporary/>
        <w:showingPlcHdr/>
        <w15:appearance w15:val="hidden"/>
      </w:sdtPr>
      <w:sdtEndPr/>
      <w:sdtContent>
        <w:p w14:paraId="68A4E99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62836EB" w14:textId="122CA15D" w:rsidR="00D74B80" w:rsidRPr="006E1507" w:rsidRDefault="00D74B80" w:rsidP="006E1507">
      <w:r>
        <w:t>Outside of school I</w:t>
      </w:r>
      <w:r w:rsidR="008B570A">
        <w:t xml:space="preserve"> program </w:t>
      </w:r>
      <w:r w:rsidR="00CB242A">
        <w:t>using Python, C++ and JavaScript. I also write short stories and am working on a blogging site to write my own blogs.</w:t>
      </w:r>
      <w:r w:rsidR="00D67C5A">
        <w:t xml:space="preserve"> </w:t>
      </w:r>
    </w:p>
    <w:sectPr w:rsidR="00D74B80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C1FA" w14:textId="77777777" w:rsidR="00C43FFB" w:rsidRDefault="00C43FFB" w:rsidP="0068194B">
      <w:r>
        <w:separator/>
      </w:r>
    </w:p>
    <w:p w14:paraId="6F224E30" w14:textId="77777777" w:rsidR="00C43FFB" w:rsidRDefault="00C43FFB"/>
    <w:p w14:paraId="121E7463" w14:textId="77777777" w:rsidR="00C43FFB" w:rsidRDefault="00C43FFB"/>
  </w:endnote>
  <w:endnote w:type="continuationSeparator" w:id="0">
    <w:p w14:paraId="4CA2927B" w14:textId="77777777" w:rsidR="00C43FFB" w:rsidRDefault="00C43FFB" w:rsidP="0068194B">
      <w:r>
        <w:continuationSeparator/>
      </w:r>
    </w:p>
    <w:p w14:paraId="13DA517A" w14:textId="77777777" w:rsidR="00C43FFB" w:rsidRDefault="00C43FFB"/>
    <w:p w14:paraId="3974722A" w14:textId="77777777" w:rsidR="00C43FFB" w:rsidRDefault="00C43F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F042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EC27" w14:textId="77777777" w:rsidR="00C43FFB" w:rsidRDefault="00C43FFB" w:rsidP="0068194B">
      <w:r>
        <w:separator/>
      </w:r>
    </w:p>
    <w:p w14:paraId="517B6829" w14:textId="77777777" w:rsidR="00C43FFB" w:rsidRDefault="00C43FFB"/>
    <w:p w14:paraId="0657DE7D" w14:textId="77777777" w:rsidR="00C43FFB" w:rsidRDefault="00C43FFB"/>
  </w:footnote>
  <w:footnote w:type="continuationSeparator" w:id="0">
    <w:p w14:paraId="1DED81D3" w14:textId="77777777" w:rsidR="00C43FFB" w:rsidRDefault="00C43FFB" w:rsidP="0068194B">
      <w:r>
        <w:continuationSeparator/>
      </w:r>
    </w:p>
    <w:p w14:paraId="3B9A4DB3" w14:textId="77777777" w:rsidR="00C43FFB" w:rsidRDefault="00C43FFB"/>
    <w:p w14:paraId="29A3A1E6" w14:textId="77777777" w:rsidR="00C43FFB" w:rsidRDefault="00C43F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3C2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968151" wp14:editId="33EBBA4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D5F6E5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82004599">
    <w:abstractNumId w:val="9"/>
  </w:num>
  <w:num w:numId="2" w16cid:durableId="1340081104">
    <w:abstractNumId w:val="8"/>
  </w:num>
  <w:num w:numId="3" w16cid:durableId="1056468353">
    <w:abstractNumId w:val="7"/>
  </w:num>
  <w:num w:numId="4" w16cid:durableId="1534615033">
    <w:abstractNumId w:val="6"/>
  </w:num>
  <w:num w:numId="5" w16cid:durableId="2021546771">
    <w:abstractNumId w:val="10"/>
  </w:num>
  <w:num w:numId="6" w16cid:durableId="295912611">
    <w:abstractNumId w:val="3"/>
  </w:num>
  <w:num w:numId="7" w16cid:durableId="93944379">
    <w:abstractNumId w:val="11"/>
  </w:num>
  <w:num w:numId="8" w16cid:durableId="1432360721">
    <w:abstractNumId w:val="2"/>
  </w:num>
  <w:num w:numId="9" w16cid:durableId="825169922">
    <w:abstractNumId w:val="12"/>
  </w:num>
  <w:num w:numId="10" w16cid:durableId="248395293">
    <w:abstractNumId w:val="5"/>
  </w:num>
  <w:num w:numId="11" w16cid:durableId="1706129584">
    <w:abstractNumId w:val="4"/>
  </w:num>
  <w:num w:numId="12" w16cid:durableId="179857705">
    <w:abstractNumId w:val="1"/>
  </w:num>
  <w:num w:numId="13" w16cid:durableId="41320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7A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5AD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539"/>
    <w:rsid w:val="0024720C"/>
    <w:rsid w:val="00253B6F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190"/>
    <w:rsid w:val="00300914"/>
    <w:rsid w:val="00307140"/>
    <w:rsid w:val="00316DFF"/>
    <w:rsid w:val="00325B57"/>
    <w:rsid w:val="00336056"/>
    <w:rsid w:val="003544E1"/>
    <w:rsid w:val="00366398"/>
    <w:rsid w:val="003A0632"/>
    <w:rsid w:val="003A30E5"/>
    <w:rsid w:val="003A516E"/>
    <w:rsid w:val="003A6ADF"/>
    <w:rsid w:val="003B5928"/>
    <w:rsid w:val="003D380F"/>
    <w:rsid w:val="003D7624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A21"/>
    <w:rsid w:val="004C2D5D"/>
    <w:rsid w:val="004C33E1"/>
    <w:rsid w:val="004D4C0D"/>
    <w:rsid w:val="004E01EB"/>
    <w:rsid w:val="004E2794"/>
    <w:rsid w:val="004F59A5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17A"/>
    <w:rsid w:val="0068194B"/>
    <w:rsid w:val="00692703"/>
    <w:rsid w:val="006A1962"/>
    <w:rsid w:val="006A3976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57B17"/>
    <w:rsid w:val="00780CF6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B570A"/>
    <w:rsid w:val="008C7056"/>
    <w:rsid w:val="008E08A5"/>
    <w:rsid w:val="008F3B14"/>
    <w:rsid w:val="008F7D2C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471"/>
    <w:rsid w:val="009A44CE"/>
    <w:rsid w:val="009C4DFC"/>
    <w:rsid w:val="009D029F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E7DF2"/>
    <w:rsid w:val="00B10EBE"/>
    <w:rsid w:val="00B11DD7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3FFB"/>
    <w:rsid w:val="00C47FA6"/>
    <w:rsid w:val="00C57FC6"/>
    <w:rsid w:val="00C66A7D"/>
    <w:rsid w:val="00C779DA"/>
    <w:rsid w:val="00C814F7"/>
    <w:rsid w:val="00CA4B4D"/>
    <w:rsid w:val="00CB242A"/>
    <w:rsid w:val="00CB35C3"/>
    <w:rsid w:val="00CD323D"/>
    <w:rsid w:val="00CE4030"/>
    <w:rsid w:val="00CE64B3"/>
    <w:rsid w:val="00CF1A49"/>
    <w:rsid w:val="00CF6945"/>
    <w:rsid w:val="00D0630C"/>
    <w:rsid w:val="00D243A9"/>
    <w:rsid w:val="00D305E5"/>
    <w:rsid w:val="00D37CD3"/>
    <w:rsid w:val="00D66A52"/>
    <w:rsid w:val="00D66EFA"/>
    <w:rsid w:val="00D67C5A"/>
    <w:rsid w:val="00D72A2D"/>
    <w:rsid w:val="00D74B8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5B"/>
    <w:rsid w:val="00E9528E"/>
    <w:rsid w:val="00EA5099"/>
    <w:rsid w:val="00EC1351"/>
    <w:rsid w:val="00EC4CBF"/>
    <w:rsid w:val="00EE2CA8"/>
    <w:rsid w:val="00EE52F3"/>
    <w:rsid w:val="00EF17E8"/>
    <w:rsid w:val="00EF51D9"/>
    <w:rsid w:val="00F0011C"/>
    <w:rsid w:val="00F130DD"/>
    <w:rsid w:val="00F24884"/>
    <w:rsid w:val="00F476C4"/>
    <w:rsid w:val="00F61DF9"/>
    <w:rsid w:val="00F71ECC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080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Morris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55632009B14E5199986F030150F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74470-7AAF-4ED2-AB5A-67CBEEF96AB1}"/>
      </w:docPartPr>
      <w:docPartBody>
        <w:p w:rsidR="00342295" w:rsidRDefault="00342295">
          <w:pPr>
            <w:pStyle w:val="0B55632009B14E5199986F030150FB5E"/>
          </w:pPr>
          <w:r w:rsidRPr="00CF1A49">
            <w:t>Experience</w:t>
          </w:r>
        </w:p>
      </w:docPartBody>
    </w:docPart>
    <w:docPart>
      <w:docPartPr>
        <w:name w:val="9226EAB944CD499AA33E4578D9E8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1FCD-844C-4D53-A58F-1A5838846C43}"/>
      </w:docPartPr>
      <w:docPartBody>
        <w:p w:rsidR="00342295" w:rsidRDefault="00342295">
          <w:pPr>
            <w:pStyle w:val="9226EAB944CD499AA33E4578D9E85EEC"/>
          </w:pPr>
          <w:r w:rsidRPr="00CF1A49">
            <w:t>Education</w:t>
          </w:r>
        </w:p>
      </w:docPartBody>
    </w:docPart>
    <w:docPart>
      <w:docPartPr>
        <w:name w:val="1C7B93F4C3D14B18B6F87E2B2E8FB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4000B-5BE7-44F0-B290-2DF9771208C2}"/>
      </w:docPartPr>
      <w:docPartBody>
        <w:p w:rsidR="00342295" w:rsidRDefault="00342295">
          <w:pPr>
            <w:pStyle w:val="1C7B93F4C3D14B18B6F87E2B2E8FB116"/>
          </w:pPr>
          <w:r w:rsidRPr="00CF1A49">
            <w:t>Skills</w:t>
          </w:r>
        </w:p>
      </w:docPartBody>
    </w:docPart>
    <w:docPart>
      <w:docPartPr>
        <w:name w:val="B01689B4AF9D4829B06F13936073E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76D53-2060-464A-BA1B-54DE94C89713}"/>
      </w:docPartPr>
      <w:docPartBody>
        <w:p w:rsidR="00342295" w:rsidRDefault="00342295">
          <w:pPr>
            <w:pStyle w:val="B01689B4AF9D4829B06F13936073EF8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95"/>
    <w:rsid w:val="00342295"/>
    <w:rsid w:val="004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B55632009B14E5199986F030150FB5E">
    <w:name w:val="0B55632009B14E5199986F030150FB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226EAB944CD499AA33E4578D9E85EEC">
    <w:name w:val="9226EAB944CD499AA33E4578D9E85EEC"/>
  </w:style>
  <w:style w:type="paragraph" w:customStyle="1" w:styleId="1C7B93F4C3D14B18B6F87E2B2E8FB116">
    <w:name w:val="1C7B93F4C3D14B18B6F87E2B2E8FB116"/>
  </w:style>
  <w:style w:type="paragraph" w:customStyle="1" w:styleId="B01689B4AF9D4829B06F13936073EF83">
    <w:name w:val="B01689B4AF9D4829B06F13936073E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2022-01-03T22:11:00Z</dcterms:created>
  <dcterms:modified xsi:type="dcterms:W3CDTF">2022-06-26T17:11:00Z</dcterms:modified>
  <cp:category/>
</cp:coreProperties>
</file>