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3C459E16" w14:textId="77777777" w:rsidTr="001E0BB9">
        <w:trPr>
          <w:trHeight w:hRule="exact" w:val="198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298B21" w14:textId="48739CCA" w:rsidR="00692703" w:rsidRPr="001E0BB9" w:rsidRDefault="005A7A29" w:rsidP="00913946">
            <w:pPr>
              <w:pStyle w:val="Title"/>
              <w:rPr>
                <w:sz w:val="56"/>
              </w:rPr>
            </w:pPr>
            <w:r w:rsidRPr="001E0BB9">
              <w:rPr>
                <w:sz w:val="56"/>
              </w:rPr>
              <w:t>Kevin</w:t>
            </w:r>
            <w:r w:rsidR="00692703" w:rsidRPr="001E0BB9">
              <w:rPr>
                <w:sz w:val="56"/>
              </w:rPr>
              <w:t xml:space="preserve"> </w:t>
            </w:r>
            <w:r w:rsidRPr="001E0BB9">
              <w:rPr>
                <w:rStyle w:val="IntenseEmphasis"/>
                <w:sz w:val="56"/>
              </w:rPr>
              <w:t>Morrison</w:t>
            </w:r>
          </w:p>
          <w:p w14:paraId="28CB5804" w14:textId="64B80781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 </w:t>
            </w:r>
            <w:r w:rsidR="005A7A29">
              <w:t>289-839-9225</w:t>
            </w:r>
          </w:p>
          <w:p w14:paraId="78EF6549" w14:textId="77777777" w:rsidR="00692703" w:rsidRDefault="005A7A29" w:rsidP="00913946">
            <w:pPr>
              <w:pStyle w:val="ContactInfoEmphasis"/>
              <w:contextualSpacing w:val="0"/>
            </w:pPr>
            <w:r>
              <w:t>Kmbusiness747@gmail.com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3D7FB252AE445EA85A95EBDFB339B9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B634ED">
              <w:t xml:space="preserve"> </w:t>
            </w:r>
            <w:hyperlink r:id="rId7" w:history="1">
              <w:r w:rsidR="008F7E3E" w:rsidRPr="008F7E3E">
                <w:rPr>
                  <w:rStyle w:val="Hyperlink"/>
                </w:rPr>
                <w:t>LinkedIn</w:t>
              </w:r>
            </w:hyperlink>
            <w:r w:rsidR="008F7E3E">
              <w:t xml:space="preserve"> </w:t>
            </w:r>
          </w:p>
          <w:p w14:paraId="175532FF" w14:textId="177C5B2F" w:rsidR="00C923F7" w:rsidRDefault="00000000" w:rsidP="00913946">
            <w:pPr>
              <w:pStyle w:val="ContactInfoEmphasis"/>
              <w:contextualSpacing w:val="0"/>
              <w:rPr>
                <w:rStyle w:val="Hyperlink"/>
              </w:rPr>
            </w:pPr>
            <w:hyperlink r:id="rId8" w:history="1">
              <w:r w:rsidR="00C923F7" w:rsidRPr="00CA2BCF">
                <w:rPr>
                  <w:rStyle w:val="Hyperlink"/>
                </w:rPr>
                <w:t>https://portfolio-hnw5.onrender.com</w:t>
              </w:r>
            </w:hyperlink>
          </w:p>
          <w:p w14:paraId="291C6C86" w14:textId="21BD1F4E" w:rsidR="001E0BB9" w:rsidRDefault="001E0BB9" w:rsidP="00913946">
            <w:pPr>
              <w:pStyle w:val="ContactInfoEmphasis"/>
              <w:contextualSpacing w:val="0"/>
            </w:pPr>
            <w:hyperlink r:id="rId9" w:history="1">
              <w:r w:rsidRPr="006E0295">
                <w:rPr>
                  <w:rStyle w:val="Hyperlink"/>
                </w:rPr>
                <w:t>https://github.com/lytekm</w:t>
              </w:r>
            </w:hyperlink>
          </w:p>
          <w:p w14:paraId="6E9C3269" w14:textId="77777777" w:rsidR="001E0BB9" w:rsidRDefault="001E0BB9" w:rsidP="00913946">
            <w:pPr>
              <w:pStyle w:val="ContactInfoEmphasis"/>
              <w:contextualSpacing w:val="0"/>
            </w:pPr>
          </w:p>
          <w:p w14:paraId="1BFC61EE" w14:textId="7AD344E3" w:rsidR="00C923F7" w:rsidRPr="00CF1A49" w:rsidRDefault="00C923F7" w:rsidP="00913946">
            <w:pPr>
              <w:pStyle w:val="ContactInfoEmphasis"/>
              <w:contextualSpacing w:val="0"/>
            </w:pPr>
          </w:p>
        </w:tc>
      </w:tr>
      <w:tr w:rsidR="009571D8" w:rsidRPr="00CF1A49" w14:paraId="6C7BC2B7" w14:textId="77777777" w:rsidTr="00692703">
        <w:tc>
          <w:tcPr>
            <w:tcW w:w="9360" w:type="dxa"/>
            <w:tcMar>
              <w:top w:w="432" w:type="dxa"/>
            </w:tcMar>
          </w:tcPr>
          <w:p w14:paraId="55CE756D" w14:textId="7759AF53" w:rsidR="001755A8" w:rsidRPr="00CF1A49" w:rsidRDefault="007C1F56" w:rsidP="00913946">
            <w:pPr>
              <w:contextualSpacing w:val="0"/>
            </w:pPr>
            <w:r>
              <w:t>Taking my experience in customer service</w:t>
            </w:r>
            <w:r w:rsidR="00CA1833">
              <w:t xml:space="preserve">, educational background in software engineering and my experience with a variety of programming languages, </w:t>
            </w:r>
            <w:r w:rsidR="00392B46">
              <w:t>frameworks,</w:t>
            </w:r>
            <w:r w:rsidR="00CA1833">
              <w:t xml:space="preserve"> and technologies, I am looking to get a foothold in the tech industry, as well as finance my remaining post-secondary education</w:t>
            </w:r>
            <w:r>
              <w:t>.</w:t>
            </w:r>
          </w:p>
        </w:tc>
      </w:tr>
    </w:tbl>
    <w:p w14:paraId="62E9EACD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AB2049BA8234627916B096FD69D99D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349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6951"/>
      </w:tblGrid>
      <w:tr w:rsidR="001D0BF1" w:rsidRPr="00CF1A49" w14:paraId="05A0F246" w14:textId="77777777" w:rsidTr="00392B46">
        <w:trPr>
          <w:trHeight w:val="1184"/>
        </w:trPr>
        <w:tc>
          <w:tcPr>
            <w:tcW w:w="6952" w:type="dxa"/>
          </w:tcPr>
          <w:p w14:paraId="42E1B248" w14:textId="27CD2BE2" w:rsidR="001D0BF1" w:rsidRPr="00CF1A49" w:rsidRDefault="00BE5972" w:rsidP="001D0BF1">
            <w:pPr>
              <w:pStyle w:val="Heading3"/>
              <w:contextualSpacing w:val="0"/>
            </w:pPr>
            <w:r>
              <w:t>July 2022</w:t>
            </w:r>
            <w:r w:rsidR="001D0BF1" w:rsidRPr="00CF1A49">
              <w:t xml:space="preserve"> – </w:t>
            </w:r>
            <w:r>
              <w:t>December 2022</w:t>
            </w:r>
          </w:p>
          <w:p w14:paraId="67815F00" w14:textId="0360F878" w:rsidR="001D0BF1" w:rsidRPr="00CF1A49" w:rsidRDefault="00BE5972" w:rsidP="001D0BF1">
            <w:pPr>
              <w:pStyle w:val="Heading2"/>
              <w:contextualSpacing w:val="0"/>
            </w:pPr>
            <w:r>
              <w:t>Office Administrator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Goodfellow inc</w:t>
            </w:r>
          </w:p>
          <w:p w14:paraId="0EE80ADF" w14:textId="30628B1B" w:rsidR="001E3120" w:rsidRDefault="00BE5972" w:rsidP="00BE5972">
            <w:pPr>
              <w:pStyle w:val="ListParagraph"/>
              <w:numPr>
                <w:ilvl w:val="0"/>
                <w:numId w:val="14"/>
              </w:numPr>
            </w:pPr>
            <w:r>
              <w:t>Communicate with customers over email and phone.</w:t>
            </w:r>
          </w:p>
          <w:p w14:paraId="5FE5277D" w14:textId="77777777" w:rsidR="00BE5972" w:rsidRDefault="00BE5972" w:rsidP="00BE5972">
            <w:pPr>
              <w:pStyle w:val="ListParagraph"/>
              <w:numPr>
                <w:ilvl w:val="0"/>
                <w:numId w:val="14"/>
              </w:numPr>
            </w:pPr>
            <w:r>
              <w:t>Coordinate deliveries with transportation manager.</w:t>
            </w:r>
          </w:p>
          <w:p w14:paraId="0C9FC35B" w14:textId="13AD871E" w:rsidR="00BE5972" w:rsidRDefault="00BE5972" w:rsidP="00BE5972">
            <w:pPr>
              <w:pStyle w:val="ListParagraph"/>
              <w:numPr>
                <w:ilvl w:val="0"/>
                <w:numId w:val="14"/>
              </w:numPr>
            </w:pPr>
            <w:r>
              <w:t>Organized and archived documents.</w:t>
            </w:r>
          </w:p>
          <w:p w14:paraId="6D95657C" w14:textId="519FCFA4" w:rsidR="00BE5972" w:rsidRDefault="00BE5972" w:rsidP="00BE5972">
            <w:pPr>
              <w:pStyle w:val="ListParagraph"/>
              <w:numPr>
                <w:ilvl w:val="0"/>
                <w:numId w:val="14"/>
              </w:numPr>
            </w:pPr>
            <w:r>
              <w:t>Worked within Epicor system to fix bugs and pack out orders.</w:t>
            </w:r>
          </w:p>
          <w:p w14:paraId="692683F3" w14:textId="02520601" w:rsidR="00BE5972" w:rsidRPr="00CF1A49" w:rsidRDefault="00BE5972" w:rsidP="00BE5972">
            <w:pPr>
              <w:pStyle w:val="ListParagraph"/>
              <w:numPr>
                <w:ilvl w:val="0"/>
                <w:numId w:val="14"/>
              </w:numPr>
            </w:pPr>
            <w:r>
              <w:t>Take credit card payments from customers.</w:t>
            </w:r>
          </w:p>
        </w:tc>
      </w:tr>
      <w:tr w:rsidR="00F61DF9" w:rsidRPr="00CF1A49" w14:paraId="33B43936" w14:textId="77777777" w:rsidTr="00392B46">
        <w:trPr>
          <w:trHeight w:val="1879"/>
        </w:trPr>
        <w:tc>
          <w:tcPr>
            <w:tcW w:w="6952" w:type="dxa"/>
            <w:tcMar>
              <w:top w:w="216" w:type="dxa"/>
            </w:tcMar>
          </w:tcPr>
          <w:p w14:paraId="0A7B179D" w14:textId="5188EF94" w:rsidR="00F61DF9" w:rsidRPr="00CF1A49" w:rsidRDefault="00007661" w:rsidP="00F61DF9">
            <w:pPr>
              <w:pStyle w:val="Heading3"/>
              <w:contextualSpacing w:val="0"/>
            </w:pPr>
            <w:r>
              <w:t>June 2021</w:t>
            </w:r>
            <w:r w:rsidR="00F61DF9" w:rsidRPr="00CF1A49">
              <w:t xml:space="preserve"> – </w:t>
            </w:r>
            <w:r>
              <w:t>September 2021</w:t>
            </w:r>
          </w:p>
          <w:p w14:paraId="2F458DA5" w14:textId="20A3D2CB" w:rsidR="00F61DF9" w:rsidRPr="00CF1A49" w:rsidRDefault="00007661" w:rsidP="00F61DF9">
            <w:pPr>
              <w:pStyle w:val="Heading2"/>
              <w:contextualSpacing w:val="0"/>
            </w:pPr>
            <w:r>
              <w:t>Handler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Goodfellow inc</w:t>
            </w:r>
          </w:p>
          <w:p w14:paraId="2DABBCAE" w14:textId="77777777" w:rsidR="00007661" w:rsidRDefault="00007661" w:rsidP="00007661">
            <w:pPr>
              <w:pStyle w:val="ListParagraph"/>
              <w:numPr>
                <w:ilvl w:val="0"/>
                <w:numId w:val="15"/>
              </w:numPr>
            </w:pPr>
            <w:r>
              <w:t>Pick and package lumber orders.</w:t>
            </w:r>
          </w:p>
          <w:p w14:paraId="1A57C1D8" w14:textId="4F95D5A7" w:rsidR="00CA1833" w:rsidRDefault="00007661" w:rsidP="00392B46">
            <w:pPr>
              <w:pStyle w:val="ListParagraph"/>
              <w:numPr>
                <w:ilvl w:val="0"/>
                <w:numId w:val="15"/>
              </w:numPr>
            </w:pPr>
            <w:r>
              <w:t>Clean warehouse and yard.</w:t>
            </w:r>
          </w:p>
        </w:tc>
      </w:tr>
    </w:tbl>
    <w:sdt>
      <w:sdtPr>
        <w:alias w:val="Education:"/>
        <w:tag w:val="Education:"/>
        <w:id w:val="-1908763273"/>
        <w:placeholder>
          <w:docPart w:val="32627B13DC0447769524047456D90F8C"/>
        </w:placeholder>
        <w:temporary/>
        <w:showingPlcHdr/>
        <w15:appearance w15:val="hidden"/>
      </w:sdtPr>
      <w:sdtContent>
        <w:p w14:paraId="240399D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1D0BF1" w:rsidRPr="00CF1A49" w14:paraId="26DAF13A" w14:textId="77777777" w:rsidTr="00D66A52">
        <w:tc>
          <w:tcPr>
            <w:tcW w:w="9355" w:type="dxa"/>
          </w:tcPr>
          <w:p w14:paraId="3932BDE7" w14:textId="5E7B3981" w:rsidR="001D0BF1" w:rsidRPr="00CF1A49" w:rsidRDefault="00374406" w:rsidP="001D0BF1">
            <w:pPr>
              <w:pStyle w:val="Heading3"/>
              <w:contextualSpacing w:val="0"/>
            </w:pPr>
            <w:r>
              <w:t>june</w:t>
            </w:r>
            <w:r w:rsidR="001D0BF1" w:rsidRPr="00CF1A49">
              <w:t xml:space="preserve"> </w:t>
            </w:r>
            <w:r>
              <w:t>2022</w:t>
            </w:r>
          </w:p>
          <w:p w14:paraId="68A541D2" w14:textId="0D21660B" w:rsidR="007538DC" w:rsidRPr="00CF1A49" w:rsidRDefault="00374406" w:rsidP="00374406">
            <w:pPr>
              <w:pStyle w:val="Heading2"/>
              <w:contextualSpacing w:val="0"/>
            </w:pPr>
            <w:r>
              <w:t>HIghschool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Christ the king</w:t>
            </w:r>
          </w:p>
        </w:tc>
      </w:tr>
      <w:tr w:rsidR="00F61DF9" w:rsidRPr="00CF1A49" w14:paraId="357F5DF9" w14:textId="77777777" w:rsidTr="00F61DF9">
        <w:tc>
          <w:tcPr>
            <w:tcW w:w="9355" w:type="dxa"/>
            <w:tcMar>
              <w:top w:w="216" w:type="dxa"/>
            </w:tcMar>
          </w:tcPr>
          <w:p w14:paraId="3865130A" w14:textId="0865A227" w:rsidR="00F61DF9" w:rsidRPr="00CF1A49" w:rsidRDefault="00374406" w:rsidP="00F61DF9">
            <w:pPr>
              <w:pStyle w:val="Heading3"/>
              <w:contextualSpacing w:val="0"/>
            </w:pPr>
            <w:r>
              <w:t>april</w:t>
            </w:r>
            <w:r w:rsidR="00F61DF9" w:rsidRPr="00CF1A49">
              <w:t xml:space="preserve"> </w:t>
            </w:r>
            <w:r>
              <w:t>2026 (expected)</w:t>
            </w:r>
          </w:p>
          <w:p w14:paraId="18983FBA" w14:textId="3C8EAA2C" w:rsidR="00F61DF9" w:rsidRPr="00CF1A49" w:rsidRDefault="00374406" w:rsidP="00F61DF9">
            <w:pPr>
              <w:pStyle w:val="Heading2"/>
              <w:contextualSpacing w:val="0"/>
            </w:pPr>
            <w:r>
              <w:t>Ontario ADvanced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Centennial College</w:t>
            </w:r>
          </w:p>
          <w:p w14:paraId="23D174ED" w14:textId="509EDC72" w:rsidR="00F61DF9" w:rsidRDefault="00CA1833" w:rsidP="00F61DF9">
            <w:r>
              <w:t>3.8</w:t>
            </w:r>
            <w:r w:rsidR="00374406">
              <w:t xml:space="preserve"> GPA</w:t>
            </w:r>
          </w:p>
        </w:tc>
      </w:tr>
    </w:tbl>
    <w:sdt>
      <w:sdtPr>
        <w:alias w:val="Skills:"/>
        <w:tag w:val="Skills:"/>
        <w:id w:val="-1392877668"/>
        <w:placeholder>
          <w:docPart w:val="6D9F7AD9C2754613A03F11FA9002792D"/>
        </w:placeholder>
        <w:temporary/>
        <w:showingPlcHdr/>
        <w15:appearance w15:val="hidden"/>
      </w:sdtPr>
      <w:sdtContent>
        <w:p w14:paraId="7244E3E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0632" w:rsidRPr="006E1507" w14:paraId="47BB8286" w14:textId="77777777" w:rsidTr="00CF1A49">
        <w:tc>
          <w:tcPr>
            <w:tcW w:w="4675" w:type="dxa"/>
          </w:tcPr>
          <w:p w14:paraId="57E936CB" w14:textId="6EF58E06" w:rsidR="001E3120" w:rsidRPr="006E1507" w:rsidRDefault="00392B46" w:rsidP="006E1507">
            <w:pPr>
              <w:pStyle w:val="ListBullet"/>
              <w:contextualSpacing w:val="0"/>
            </w:pPr>
            <w:r>
              <w:t>Java</w:t>
            </w:r>
          </w:p>
          <w:p w14:paraId="1C1674C4" w14:textId="77777777" w:rsidR="001F4E6D" w:rsidRDefault="00007661" w:rsidP="006E1507">
            <w:pPr>
              <w:pStyle w:val="ListBullet"/>
              <w:contextualSpacing w:val="0"/>
            </w:pPr>
            <w:r>
              <w:t>React.JS</w:t>
            </w:r>
          </w:p>
          <w:p w14:paraId="73221EAB" w14:textId="77777777" w:rsidR="00392B46" w:rsidRDefault="00392B46" w:rsidP="006E1507">
            <w:pPr>
              <w:pStyle w:val="ListBullet"/>
              <w:contextualSpacing w:val="0"/>
            </w:pPr>
            <w:r>
              <w:t>NodeJS</w:t>
            </w:r>
          </w:p>
          <w:p w14:paraId="58FFF802" w14:textId="77777777" w:rsidR="00392B46" w:rsidRDefault="00392B46" w:rsidP="006E1507">
            <w:pPr>
              <w:pStyle w:val="ListBullet"/>
              <w:contextualSpacing w:val="0"/>
            </w:pPr>
            <w:r>
              <w:t>Python</w:t>
            </w:r>
          </w:p>
          <w:p w14:paraId="3F20402F" w14:textId="77777777" w:rsidR="00392B46" w:rsidRDefault="00392B46" w:rsidP="00392B46">
            <w:pPr>
              <w:pStyle w:val="ListBullet"/>
              <w:contextualSpacing w:val="0"/>
            </w:pPr>
            <w:r>
              <w:t>Javascript</w:t>
            </w:r>
          </w:p>
          <w:p w14:paraId="28E7E409" w14:textId="2F765899" w:rsidR="00392B46" w:rsidRPr="006E1507" w:rsidRDefault="00392B46" w:rsidP="00392B46">
            <w:pPr>
              <w:pStyle w:val="ListBullet"/>
              <w:contextualSpacing w:val="0"/>
            </w:pPr>
            <w:r>
              <w:t>SQL</w:t>
            </w:r>
          </w:p>
        </w:tc>
        <w:tc>
          <w:tcPr>
            <w:tcW w:w="4675" w:type="dxa"/>
            <w:tcMar>
              <w:left w:w="360" w:type="dxa"/>
            </w:tcMar>
          </w:tcPr>
          <w:p w14:paraId="777C76FD" w14:textId="1618CF89" w:rsidR="001E3120" w:rsidRPr="006E1507" w:rsidRDefault="00374406" w:rsidP="006E1507">
            <w:pPr>
              <w:pStyle w:val="ListBullet"/>
              <w:contextualSpacing w:val="0"/>
            </w:pPr>
            <w:r>
              <w:t>Customer Service</w:t>
            </w:r>
          </w:p>
          <w:p w14:paraId="5AACE4BA" w14:textId="77777777" w:rsidR="001E3120" w:rsidRDefault="00AD21F5" w:rsidP="006E1507">
            <w:pPr>
              <w:pStyle w:val="ListBullet"/>
              <w:contextualSpacing w:val="0"/>
            </w:pPr>
            <w:r>
              <w:t>Microsoft office</w:t>
            </w:r>
          </w:p>
          <w:p w14:paraId="380C4CFB" w14:textId="77777777" w:rsidR="00392B46" w:rsidRDefault="00392B46" w:rsidP="006E1507">
            <w:pPr>
              <w:pStyle w:val="ListBullet"/>
              <w:contextualSpacing w:val="0"/>
            </w:pPr>
            <w:r>
              <w:t>Organization</w:t>
            </w:r>
          </w:p>
          <w:p w14:paraId="5116A836" w14:textId="77777777" w:rsidR="00392B46" w:rsidRDefault="00392B46" w:rsidP="006E1507">
            <w:pPr>
              <w:pStyle w:val="ListBullet"/>
              <w:contextualSpacing w:val="0"/>
            </w:pPr>
            <w:r>
              <w:t>Windows</w:t>
            </w:r>
          </w:p>
          <w:p w14:paraId="4E26B8A5" w14:textId="77777777" w:rsidR="00392B46" w:rsidRDefault="00392B46" w:rsidP="006E1507">
            <w:pPr>
              <w:pStyle w:val="ListBullet"/>
              <w:contextualSpacing w:val="0"/>
            </w:pPr>
            <w:r>
              <w:t>Linux/UNIX</w:t>
            </w:r>
          </w:p>
          <w:p w14:paraId="7CEDBEBE" w14:textId="1C148A5B" w:rsidR="00965EF3" w:rsidRPr="006E1507" w:rsidRDefault="00965EF3" w:rsidP="006E1507">
            <w:pPr>
              <w:pStyle w:val="ListBullet"/>
              <w:contextualSpacing w:val="0"/>
            </w:pPr>
            <w:r>
              <w:t>Git</w:t>
            </w:r>
          </w:p>
        </w:tc>
      </w:tr>
    </w:tbl>
    <w:p w14:paraId="7F8B2020" w14:textId="24CAC9F5" w:rsidR="00AD782D" w:rsidRDefault="00CA1833" w:rsidP="0062312F">
      <w:pPr>
        <w:pStyle w:val="Heading1"/>
      </w:pPr>
      <w:r>
        <w:lastRenderedPageBreak/>
        <w:t>Projects</w:t>
      </w:r>
    </w:p>
    <w:p w14:paraId="6750F141" w14:textId="77777777" w:rsidR="00C21108" w:rsidRDefault="00C21108" w:rsidP="0062312F">
      <w:pPr>
        <w:pStyle w:val="Heading1"/>
      </w:pPr>
    </w:p>
    <w:p w14:paraId="01B208B5" w14:textId="447D8E14" w:rsidR="00C21108" w:rsidRDefault="00C21108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 xml:space="preserve">Membrant, </w:t>
      </w:r>
      <w:r w:rsidRPr="00C21108">
        <w:rPr>
          <w:rFonts w:asciiTheme="minorHAnsi" w:hAnsiTheme="minorHAnsi" w:cstheme="minorHAnsi"/>
          <w:b w:val="0"/>
          <w:bCs/>
          <w:color w:val="808080" w:themeColor="background1" w:themeShade="80"/>
          <w:sz w:val="26"/>
          <w:szCs w:val="26"/>
        </w:rPr>
        <w:t>Personal</w:t>
      </w:r>
    </w:p>
    <w:p w14:paraId="73E2641D" w14:textId="60BD509D" w:rsidR="00C21108" w:rsidRDefault="00C21108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>LInk</w:t>
      </w:r>
      <w:r w:rsidR="00D05349"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: </w:t>
      </w:r>
      <w:hyperlink r:id="rId10" w:history="1">
        <w:r w:rsidR="00D05349" w:rsidRPr="006E0295">
          <w:rPr>
            <w:rStyle w:val="Hyperlink"/>
            <w:rFonts w:asciiTheme="minorHAnsi" w:hAnsiTheme="minorHAnsi" w:cstheme="minorHAnsi"/>
            <w:b w:val="0"/>
            <w:bCs/>
            <w:sz w:val="22"/>
            <w:szCs w:val="22"/>
          </w:rPr>
          <w:t>https://membrant.netlify.app/</w:t>
        </w:r>
      </w:hyperlink>
    </w:p>
    <w:p w14:paraId="68BA97B3" w14:textId="38058A19" w:rsidR="001E0BB9" w:rsidRDefault="001E0BB9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COde:  </w:t>
      </w:r>
      <w:hyperlink r:id="rId11" w:history="1">
        <w:r w:rsidRPr="006E0295">
          <w:rPr>
            <w:rStyle w:val="Hyperlink"/>
            <w:rFonts w:asciiTheme="minorHAnsi" w:hAnsiTheme="minorHAnsi" w:cstheme="minorHAnsi"/>
            <w:b w:val="0"/>
            <w:bCs/>
            <w:sz w:val="22"/>
            <w:szCs w:val="22"/>
          </w:rPr>
          <w:t>https://github.com/lytekm/membrant</w:t>
        </w:r>
      </w:hyperlink>
      <w:r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 </w:t>
      </w:r>
    </w:p>
    <w:p w14:paraId="3F501CDB" w14:textId="236D1FB3" w:rsidR="00D05349" w:rsidRPr="001E0BB9" w:rsidRDefault="00D05349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  <w:lang w:val="en-CA"/>
        </w:rPr>
      </w:pPr>
      <w:r w:rsidRPr="001E0BB9"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  <w:lang w:val="en-CA"/>
        </w:rPr>
        <w:t>Technologies: Nodejs, expressjs, sqlite, reactjs</w:t>
      </w:r>
    </w:p>
    <w:p w14:paraId="59F59441" w14:textId="77777777" w:rsidR="00D05349" w:rsidRDefault="00D05349" w:rsidP="0062312F">
      <w:pPr>
        <w:pStyle w:val="Heading1"/>
        <w:rPr>
          <w:rFonts w:asciiTheme="minorHAnsi" w:hAnsiTheme="minorHAnsi" w:cstheme="minorHAnsi"/>
          <w:color w:val="D9D9D9" w:themeColor="background1" w:themeShade="D9"/>
          <w:sz w:val="22"/>
          <w:szCs w:val="22"/>
          <w:lang w:val="en-CA"/>
        </w:rPr>
      </w:pPr>
    </w:p>
    <w:p w14:paraId="6D230764" w14:textId="6F3B3D80" w:rsidR="001E0BB9" w:rsidRDefault="001E0BB9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 xml:space="preserve">Portfolio, </w:t>
      </w:r>
      <w:r w:rsidRPr="00C21108">
        <w:rPr>
          <w:rFonts w:asciiTheme="minorHAnsi" w:hAnsiTheme="minorHAnsi" w:cstheme="minorHAnsi"/>
          <w:b w:val="0"/>
          <w:bCs/>
          <w:color w:val="808080" w:themeColor="background1" w:themeShade="80"/>
          <w:sz w:val="26"/>
          <w:szCs w:val="26"/>
        </w:rPr>
        <w:t>Personal</w:t>
      </w:r>
    </w:p>
    <w:p w14:paraId="58CA6372" w14:textId="34AD64BD" w:rsidR="001E0BB9" w:rsidRPr="001E0BB9" w:rsidRDefault="001E0BB9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</w:pPr>
      <w:r w:rsidRPr="001E0BB9"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Link: </w:t>
      </w:r>
      <w:hyperlink r:id="rId12" w:history="1">
        <w:r w:rsidRPr="001E0BB9">
          <w:rPr>
            <w:rStyle w:val="Hyperlink"/>
            <w:rFonts w:asciiTheme="minorHAnsi" w:hAnsiTheme="minorHAnsi" w:cstheme="minorHAnsi"/>
            <w:b w:val="0"/>
            <w:bCs/>
            <w:sz w:val="22"/>
            <w:szCs w:val="22"/>
          </w:rPr>
          <w:t>https://portfolio-hnw5.onrender.com/</w:t>
        </w:r>
      </w:hyperlink>
    </w:p>
    <w:p w14:paraId="7F38F553" w14:textId="13B45717" w:rsidR="001E0BB9" w:rsidRPr="001E0BB9" w:rsidRDefault="001E0BB9" w:rsidP="0062312F">
      <w:pPr>
        <w:pStyle w:val="Heading1"/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</w:pPr>
      <w:r w:rsidRPr="001E0BB9"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</w:rPr>
        <w:t xml:space="preserve">Code: </w:t>
      </w:r>
      <w:hyperlink r:id="rId13" w:history="1">
        <w:r w:rsidRPr="001E0BB9">
          <w:rPr>
            <w:rStyle w:val="Hyperlink"/>
            <w:rFonts w:asciiTheme="minorHAnsi" w:hAnsiTheme="minorHAnsi" w:cstheme="minorHAnsi"/>
            <w:b w:val="0"/>
            <w:bCs/>
            <w:sz w:val="22"/>
            <w:szCs w:val="22"/>
          </w:rPr>
          <w:t>https://github.com/lytekm/Portfolio</w:t>
        </w:r>
      </w:hyperlink>
    </w:p>
    <w:p w14:paraId="17ED3D2C" w14:textId="363B3EDD" w:rsidR="001E0BB9" w:rsidRPr="001E0BB9" w:rsidRDefault="001E0BB9" w:rsidP="0062312F">
      <w:pPr>
        <w:pStyle w:val="Heading1"/>
        <w:rPr>
          <w:rFonts w:asciiTheme="minorHAnsi" w:hAnsiTheme="minorHAnsi" w:cstheme="minorHAnsi"/>
          <w:color w:val="D9D9D9" w:themeColor="background1" w:themeShade="D9"/>
          <w:sz w:val="22"/>
          <w:szCs w:val="22"/>
          <w:lang w:val="fr-CA"/>
        </w:rPr>
      </w:pPr>
      <w:r w:rsidRPr="001E0BB9">
        <w:rPr>
          <w:rFonts w:asciiTheme="minorHAnsi" w:hAnsiTheme="minorHAnsi" w:cstheme="minorHAnsi"/>
          <w:b w:val="0"/>
          <w:bCs/>
          <w:color w:val="808080" w:themeColor="background1" w:themeShade="80"/>
          <w:sz w:val="22"/>
          <w:szCs w:val="22"/>
          <w:lang w:val="fr-CA"/>
        </w:rPr>
        <w:t>Technologies: nodejs, expressjs, ejs Templates</w:t>
      </w:r>
    </w:p>
    <w:p w14:paraId="175C567A" w14:textId="12B27481" w:rsidR="00B51D1B" w:rsidRPr="001E0BB9" w:rsidRDefault="00B51D1B" w:rsidP="006E1507">
      <w:pPr>
        <w:rPr>
          <w:lang w:val="fr-CA"/>
        </w:rPr>
      </w:pPr>
    </w:p>
    <w:sectPr w:rsidR="00B51D1B" w:rsidRPr="001E0BB9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5525" w14:textId="77777777" w:rsidR="00F4353E" w:rsidRDefault="00F4353E" w:rsidP="0068194B">
      <w:r>
        <w:separator/>
      </w:r>
    </w:p>
    <w:p w14:paraId="5E0F44B5" w14:textId="77777777" w:rsidR="00F4353E" w:rsidRDefault="00F4353E"/>
    <w:p w14:paraId="0ACBAC8C" w14:textId="77777777" w:rsidR="00F4353E" w:rsidRDefault="00F4353E"/>
  </w:endnote>
  <w:endnote w:type="continuationSeparator" w:id="0">
    <w:p w14:paraId="237746C0" w14:textId="77777777" w:rsidR="00F4353E" w:rsidRDefault="00F4353E" w:rsidP="0068194B">
      <w:r>
        <w:continuationSeparator/>
      </w:r>
    </w:p>
    <w:p w14:paraId="31E1FCBB" w14:textId="77777777" w:rsidR="00F4353E" w:rsidRDefault="00F4353E"/>
    <w:p w14:paraId="45A968A0" w14:textId="77777777" w:rsidR="00F4353E" w:rsidRDefault="00F43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7E6C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B0BF" w14:textId="77777777" w:rsidR="00F4353E" w:rsidRDefault="00F4353E" w:rsidP="0068194B">
      <w:r>
        <w:separator/>
      </w:r>
    </w:p>
    <w:p w14:paraId="435D5EE3" w14:textId="77777777" w:rsidR="00F4353E" w:rsidRDefault="00F4353E"/>
    <w:p w14:paraId="700DF996" w14:textId="77777777" w:rsidR="00F4353E" w:rsidRDefault="00F4353E"/>
  </w:footnote>
  <w:footnote w:type="continuationSeparator" w:id="0">
    <w:p w14:paraId="4CE05DD3" w14:textId="77777777" w:rsidR="00F4353E" w:rsidRDefault="00F4353E" w:rsidP="0068194B">
      <w:r>
        <w:continuationSeparator/>
      </w:r>
    </w:p>
    <w:p w14:paraId="567C53FF" w14:textId="77777777" w:rsidR="00F4353E" w:rsidRDefault="00F4353E"/>
    <w:p w14:paraId="7AAF5080" w14:textId="77777777" w:rsidR="00F4353E" w:rsidRDefault="00F435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6FD7" w14:textId="67704B68" w:rsidR="00236D54" w:rsidRPr="004E01EB" w:rsidRDefault="00000000" w:rsidP="005A1B10">
    <w:pPr>
      <w:pStyle w:val="Header"/>
    </w:pPr>
    <w:r>
      <w:rPr>
        <w:noProof/>
      </w:rPr>
      <w:pict w14:anchorId="35185F86">
        <v:line id="Straight Connector 5" o:spid="_x0000_s1025" alt="&quot;&quot;" style="position:absolute;z-index:-251658752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FC565D"/>
    <w:multiLevelType w:val="hybridMultilevel"/>
    <w:tmpl w:val="F8B60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352D5"/>
    <w:multiLevelType w:val="hybridMultilevel"/>
    <w:tmpl w:val="0C207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823232"/>
    <w:multiLevelType w:val="hybridMultilevel"/>
    <w:tmpl w:val="BA46C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F00BF"/>
    <w:multiLevelType w:val="hybridMultilevel"/>
    <w:tmpl w:val="9C96AB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3E743B"/>
    <w:multiLevelType w:val="hybridMultilevel"/>
    <w:tmpl w:val="A5F4F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0F16B2"/>
    <w:multiLevelType w:val="hybridMultilevel"/>
    <w:tmpl w:val="E1B0C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E183E"/>
    <w:multiLevelType w:val="hybridMultilevel"/>
    <w:tmpl w:val="65FA8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8429C"/>
    <w:multiLevelType w:val="hybridMultilevel"/>
    <w:tmpl w:val="412EF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8578">
    <w:abstractNumId w:val="9"/>
  </w:num>
  <w:num w:numId="2" w16cid:durableId="1027219601">
    <w:abstractNumId w:val="8"/>
  </w:num>
  <w:num w:numId="3" w16cid:durableId="1441796520">
    <w:abstractNumId w:val="7"/>
  </w:num>
  <w:num w:numId="4" w16cid:durableId="1800219340">
    <w:abstractNumId w:val="6"/>
  </w:num>
  <w:num w:numId="5" w16cid:durableId="868025642">
    <w:abstractNumId w:val="12"/>
  </w:num>
  <w:num w:numId="6" w16cid:durableId="1679043465">
    <w:abstractNumId w:val="3"/>
  </w:num>
  <w:num w:numId="7" w16cid:durableId="1714960262">
    <w:abstractNumId w:val="15"/>
  </w:num>
  <w:num w:numId="8" w16cid:durableId="1597012811">
    <w:abstractNumId w:val="2"/>
  </w:num>
  <w:num w:numId="9" w16cid:durableId="1504859729">
    <w:abstractNumId w:val="17"/>
  </w:num>
  <w:num w:numId="10" w16cid:durableId="1022822201">
    <w:abstractNumId w:val="5"/>
  </w:num>
  <w:num w:numId="11" w16cid:durableId="1910529298">
    <w:abstractNumId w:val="4"/>
  </w:num>
  <w:num w:numId="12" w16cid:durableId="338044571">
    <w:abstractNumId w:val="1"/>
  </w:num>
  <w:num w:numId="13" w16cid:durableId="951135358">
    <w:abstractNumId w:val="0"/>
  </w:num>
  <w:num w:numId="14" w16cid:durableId="981889829">
    <w:abstractNumId w:val="11"/>
  </w:num>
  <w:num w:numId="15" w16cid:durableId="400105864">
    <w:abstractNumId w:val="13"/>
  </w:num>
  <w:num w:numId="16" w16cid:durableId="662902699">
    <w:abstractNumId w:val="16"/>
  </w:num>
  <w:num w:numId="17" w16cid:durableId="622032379">
    <w:abstractNumId w:val="18"/>
  </w:num>
  <w:num w:numId="18" w16cid:durableId="2102682409">
    <w:abstractNumId w:val="19"/>
  </w:num>
  <w:num w:numId="19" w16cid:durableId="1732733592">
    <w:abstractNumId w:val="14"/>
  </w:num>
  <w:num w:numId="20" w16cid:durableId="413674364">
    <w:abstractNumId w:val="20"/>
  </w:num>
  <w:num w:numId="21" w16cid:durableId="8568914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A29"/>
    <w:rsid w:val="000001EF"/>
    <w:rsid w:val="00002816"/>
    <w:rsid w:val="000069F3"/>
    <w:rsid w:val="00007322"/>
    <w:rsid w:val="00007661"/>
    <w:rsid w:val="00007728"/>
    <w:rsid w:val="00022EB2"/>
    <w:rsid w:val="00024584"/>
    <w:rsid w:val="00024730"/>
    <w:rsid w:val="00024754"/>
    <w:rsid w:val="00036155"/>
    <w:rsid w:val="00044211"/>
    <w:rsid w:val="0005410E"/>
    <w:rsid w:val="00055E95"/>
    <w:rsid w:val="0007021F"/>
    <w:rsid w:val="000832A7"/>
    <w:rsid w:val="000A7A03"/>
    <w:rsid w:val="000B0336"/>
    <w:rsid w:val="000B2072"/>
    <w:rsid w:val="000B2BA5"/>
    <w:rsid w:val="000E0CE1"/>
    <w:rsid w:val="000F2F8C"/>
    <w:rsid w:val="0010006E"/>
    <w:rsid w:val="001045A8"/>
    <w:rsid w:val="0011380E"/>
    <w:rsid w:val="00114A91"/>
    <w:rsid w:val="00120555"/>
    <w:rsid w:val="001251DD"/>
    <w:rsid w:val="0013346E"/>
    <w:rsid w:val="00135A68"/>
    <w:rsid w:val="001427E1"/>
    <w:rsid w:val="0014736B"/>
    <w:rsid w:val="0014763E"/>
    <w:rsid w:val="00147ED5"/>
    <w:rsid w:val="001620FC"/>
    <w:rsid w:val="00163668"/>
    <w:rsid w:val="001637CC"/>
    <w:rsid w:val="00167133"/>
    <w:rsid w:val="00171566"/>
    <w:rsid w:val="00174676"/>
    <w:rsid w:val="001755A8"/>
    <w:rsid w:val="00184014"/>
    <w:rsid w:val="001878F6"/>
    <w:rsid w:val="00192008"/>
    <w:rsid w:val="00194759"/>
    <w:rsid w:val="001A039F"/>
    <w:rsid w:val="001C0E68"/>
    <w:rsid w:val="001C3464"/>
    <w:rsid w:val="001C4B6F"/>
    <w:rsid w:val="001D0BF1"/>
    <w:rsid w:val="001E0BB9"/>
    <w:rsid w:val="001E3120"/>
    <w:rsid w:val="001E7E0C"/>
    <w:rsid w:val="001F0BB0"/>
    <w:rsid w:val="001F4E6D"/>
    <w:rsid w:val="001F6140"/>
    <w:rsid w:val="00200EC5"/>
    <w:rsid w:val="002032FC"/>
    <w:rsid w:val="00203573"/>
    <w:rsid w:val="0020597D"/>
    <w:rsid w:val="002103FA"/>
    <w:rsid w:val="00213B4C"/>
    <w:rsid w:val="002253B0"/>
    <w:rsid w:val="00233FC7"/>
    <w:rsid w:val="00236D54"/>
    <w:rsid w:val="00241D8C"/>
    <w:rsid w:val="00241FDB"/>
    <w:rsid w:val="0024720C"/>
    <w:rsid w:val="002617AE"/>
    <w:rsid w:val="002638D0"/>
    <w:rsid w:val="002647D3"/>
    <w:rsid w:val="00275EAE"/>
    <w:rsid w:val="002872BD"/>
    <w:rsid w:val="0029171E"/>
    <w:rsid w:val="00294998"/>
    <w:rsid w:val="00297F18"/>
    <w:rsid w:val="002A1945"/>
    <w:rsid w:val="002B2958"/>
    <w:rsid w:val="002B3FC8"/>
    <w:rsid w:val="002C01D8"/>
    <w:rsid w:val="002D23C5"/>
    <w:rsid w:val="002D6137"/>
    <w:rsid w:val="002D7D4B"/>
    <w:rsid w:val="002E5CCD"/>
    <w:rsid w:val="002E7E61"/>
    <w:rsid w:val="002F05E5"/>
    <w:rsid w:val="002F254D"/>
    <w:rsid w:val="002F30E4"/>
    <w:rsid w:val="00307140"/>
    <w:rsid w:val="0031181B"/>
    <w:rsid w:val="00316DFF"/>
    <w:rsid w:val="00325B57"/>
    <w:rsid w:val="00334887"/>
    <w:rsid w:val="00336056"/>
    <w:rsid w:val="00347E37"/>
    <w:rsid w:val="0035080C"/>
    <w:rsid w:val="003544E1"/>
    <w:rsid w:val="00366398"/>
    <w:rsid w:val="00370B9D"/>
    <w:rsid w:val="00370F05"/>
    <w:rsid w:val="00374406"/>
    <w:rsid w:val="00392B46"/>
    <w:rsid w:val="00393988"/>
    <w:rsid w:val="003A0632"/>
    <w:rsid w:val="003A1805"/>
    <w:rsid w:val="003A30E5"/>
    <w:rsid w:val="003A6ADF"/>
    <w:rsid w:val="003B5928"/>
    <w:rsid w:val="003D380F"/>
    <w:rsid w:val="003E160D"/>
    <w:rsid w:val="003E334F"/>
    <w:rsid w:val="003E407F"/>
    <w:rsid w:val="003F1D5F"/>
    <w:rsid w:val="003F3E98"/>
    <w:rsid w:val="00400D5A"/>
    <w:rsid w:val="00405128"/>
    <w:rsid w:val="00406CFF"/>
    <w:rsid w:val="004117C8"/>
    <w:rsid w:val="00416B25"/>
    <w:rsid w:val="00420592"/>
    <w:rsid w:val="004319E0"/>
    <w:rsid w:val="00437E8C"/>
    <w:rsid w:val="00440225"/>
    <w:rsid w:val="00446D60"/>
    <w:rsid w:val="0044778E"/>
    <w:rsid w:val="00466550"/>
    <w:rsid w:val="0046787A"/>
    <w:rsid w:val="004726BC"/>
    <w:rsid w:val="00474105"/>
    <w:rsid w:val="00480E6E"/>
    <w:rsid w:val="00486277"/>
    <w:rsid w:val="00487632"/>
    <w:rsid w:val="00494CF6"/>
    <w:rsid w:val="00495F8D"/>
    <w:rsid w:val="004A1FAE"/>
    <w:rsid w:val="004A32FF"/>
    <w:rsid w:val="004B06EB"/>
    <w:rsid w:val="004B091B"/>
    <w:rsid w:val="004B6AD0"/>
    <w:rsid w:val="004C2D5D"/>
    <w:rsid w:val="004C33E1"/>
    <w:rsid w:val="004C3CD2"/>
    <w:rsid w:val="004E01EB"/>
    <w:rsid w:val="004E2794"/>
    <w:rsid w:val="00500A14"/>
    <w:rsid w:val="00510392"/>
    <w:rsid w:val="00513E2A"/>
    <w:rsid w:val="00527FF4"/>
    <w:rsid w:val="005500D0"/>
    <w:rsid w:val="005550C8"/>
    <w:rsid w:val="00566A35"/>
    <w:rsid w:val="0056701E"/>
    <w:rsid w:val="005740D7"/>
    <w:rsid w:val="0058754E"/>
    <w:rsid w:val="005951BF"/>
    <w:rsid w:val="00597353"/>
    <w:rsid w:val="005A0F26"/>
    <w:rsid w:val="005A1B10"/>
    <w:rsid w:val="005A6850"/>
    <w:rsid w:val="005A7A29"/>
    <w:rsid w:val="005B1B1B"/>
    <w:rsid w:val="005B3C48"/>
    <w:rsid w:val="005C5932"/>
    <w:rsid w:val="005D31B8"/>
    <w:rsid w:val="005D3CA7"/>
    <w:rsid w:val="005D4CC1"/>
    <w:rsid w:val="005E3528"/>
    <w:rsid w:val="005F4B91"/>
    <w:rsid w:val="005F55D2"/>
    <w:rsid w:val="005F7C4B"/>
    <w:rsid w:val="0062312F"/>
    <w:rsid w:val="00625F2C"/>
    <w:rsid w:val="00641916"/>
    <w:rsid w:val="00647FD4"/>
    <w:rsid w:val="006618E9"/>
    <w:rsid w:val="0068194B"/>
    <w:rsid w:val="00683E2F"/>
    <w:rsid w:val="00692703"/>
    <w:rsid w:val="006A1962"/>
    <w:rsid w:val="006B5D48"/>
    <w:rsid w:val="006B7D7B"/>
    <w:rsid w:val="006C1A5E"/>
    <w:rsid w:val="006C1D8C"/>
    <w:rsid w:val="006D65FA"/>
    <w:rsid w:val="006E1507"/>
    <w:rsid w:val="006F1671"/>
    <w:rsid w:val="00712D8B"/>
    <w:rsid w:val="00724813"/>
    <w:rsid w:val="007273B7"/>
    <w:rsid w:val="007276EE"/>
    <w:rsid w:val="00733E0A"/>
    <w:rsid w:val="0074403D"/>
    <w:rsid w:val="00744B81"/>
    <w:rsid w:val="00746D44"/>
    <w:rsid w:val="007538DC"/>
    <w:rsid w:val="00757803"/>
    <w:rsid w:val="00776D62"/>
    <w:rsid w:val="00791002"/>
    <w:rsid w:val="0079206B"/>
    <w:rsid w:val="00796076"/>
    <w:rsid w:val="007A0DBB"/>
    <w:rsid w:val="007C0566"/>
    <w:rsid w:val="007C1F56"/>
    <w:rsid w:val="007C2B2B"/>
    <w:rsid w:val="007C2C07"/>
    <w:rsid w:val="007C606B"/>
    <w:rsid w:val="007E6A61"/>
    <w:rsid w:val="00801140"/>
    <w:rsid w:val="00801EAF"/>
    <w:rsid w:val="00803404"/>
    <w:rsid w:val="00834955"/>
    <w:rsid w:val="0084247E"/>
    <w:rsid w:val="00855B59"/>
    <w:rsid w:val="00860461"/>
    <w:rsid w:val="00863D53"/>
    <w:rsid w:val="0086487C"/>
    <w:rsid w:val="00864DCF"/>
    <w:rsid w:val="00870B20"/>
    <w:rsid w:val="008757DF"/>
    <w:rsid w:val="008829F8"/>
    <w:rsid w:val="00883DA7"/>
    <w:rsid w:val="00885897"/>
    <w:rsid w:val="008A1B99"/>
    <w:rsid w:val="008A6538"/>
    <w:rsid w:val="008C7056"/>
    <w:rsid w:val="008D1C02"/>
    <w:rsid w:val="008D3AD7"/>
    <w:rsid w:val="008D463C"/>
    <w:rsid w:val="008E4B16"/>
    <w:rsid w:val="008F3B14"/>
    <w:rsid w:val="008F7E3E"/>
    <w:rsid w:val="00901899"/>
    <w:rsid w:val="0090344B"/>
    <w:rsid w:val="00905715"/>
    <w:rsid w:val="00905EC0"/>
    <w:rsid w:val="009071E3"/>
    <w:rsid w:val="00911FA8"/>
    <w:rsid w:val="0091321E"/>
    <w:rsid w:val="00913946"/>
    <w:rsid w:val="0092726B"/>
    <w:rsid w:val="009361BA"/>
    <w:rsid w:val="00936842"/>
    <w:rsid w:val="00944F78"/>
    <w:rsid w:val="009510E7"/>
    <w:rsid w:val="00952C89"/>
    <w:rsid w:val="009571D8"/>
    <w:rsid w:val="00957514"/>
    <w:rsid w:val="009650EA"/>
    <w:rsid w:val="00965EF3"/>
    <w:rsid w:val="0097790C"/>
    <w:rsid w:val="0098506E"/>
    <w:rsid w:val="00990680"/>
    <w:rsid w:val="009A44CE"/>
    <w:rsid w:val="009C4DFC"/>
    <w:rsid w:val="009D0558"/>
    <w:rsid w:val="009D44F8"/>
    <w:rsid w:val="009E3160"/>
    <w:rsid w:val="009F220C"/>
    <w:rsid w:val="009F3B05"/>
    <w:rsid w:val="009F4931"/>
    <w:rsid w:val="00A03F11"/>
    <w:rsid w:val="00A1248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C50"/>
    <w:rsid w:val="00A51DC5"/>
    <w:rsid w:val="00A53DE1"/>
    <w:rsid w:val="00A615E1"/>
    <w:rsid w:val="00A755E8"/>
    <w:rsid w:val="00A93A5D"/>
    <w:rsid w:val="00AB32F8"/>
    <w:rsid w:val="00AB610B"/>
    <w:rsid w:val="00AD21F5"/>
    <w:rsid w:val="00AD360E"/>
    <w:rsid w:val="00AD40FB"/>
    <w:rsid w:val="00AD782D"/>
    <w:rsid w:val="00AE7650"/>
    <w:rsid w:val="00AF1024"/>
    <w:rsid w:val="00B06A0E"/>
    <w:rsid w:val="00B10EBE"/>
    <w:rsid w:val="00B15521"/>
    <w:rsid w:val="00B2326B"/>
    <w:rsid w:val="00B236F1"/>
    <w:rsid w:val="00B27C40"/>
    <w:rsid w:val="00B50F99"/>
    <w:rsid w:val="00B51D1B"/>
    <w:rsid w:val="00B540F4"/>
    <w:rsid w:val="00B565AB"/>
    <w:rsid w:val="00B60FD0"/>
    <w:rsid w:val="00B622DF"/>
    <w:rsid w:val="00B6332A"/>
    <w:rsid w:val="00B634ED"/>
    <w:rsid w:val="00B64BA9"/>
    <w:rsid w:val="00B7384F"/>
    <w:rsid w:val="00B81760"/>
    <w:rsid w:val="00B8494C"/>
    <w:rsid w:val="00BA0D22"/>
    <w:rsid w:val="00BA1546"/>
    <w:rsid w:val="00BB4E51"/>
    <w:rsid w:val="00BB60AE"/>
    <w:rsid w:val="00BC02D4"/>
    <w:rsid w:val="00BC0EE1"/>
    <w:rsid w:val="00BD0B1E"/>
    <w:rsid w:val="00BD2386"/>
    <w:rsid w:val="00BD39D3"/>
    <w:rsid w:val="00BD431F"/>
    <w:rsid w:val="00BE423E"/>
    <w:rsid w:val="00BE5972"/>
    <w:rsid w:val="00BF61AC"/>
    <w:rsid w:val="00BF72CA"/>
    <w:rsid w:val="00C17B81"/>
    <w:rsid w:val="00C21108"/>
    <w:rsid w:val="00C45A9D"/>
    <w:rsid w:val="00C47FA6"/>
    <w:rsid w:val="00C515E6"/>
    <w:rsid w:val="00C57FC6"/>
    <w:rsid w:val="00C610EE"/>
    <w:rsid w:val="00C66765"/>
    <w:rsid w:val="00C66A7D"/>
    <w:rsid w:val="00C779DA"/>
    <w:rsid w:val="00C814F7"/>
    <w:rsid w:val="00C858F9"/>
    <w:rsid w:val="00C85A46"/>
    <w:rsid w:val="00C904C4"/>
    <w:rsid w:val="00C923F7"/>
    <w:rsid w:val="00CA1833"/>
    <w:rsid w:val="00CA4B4D"/>
    <w:rsid w:val="00CB35C3"/>
    <w:rsid w:val="00CD323D"/>
    <w:rsid w:val="00CE2F13"/>
    <w:rsid w:val="00CE4030"/>
    <w:rsid w:val="00CE64B3"/>
    <w:rsid w:val="00CF1A49"/>
    <w:rsid w:val="00D013AA"/>
    <w:rsid w:val="00D05349"/>
    <w:rsid w:val="00D0630C"/>
    <w:rsid w:val="00D23C43"/>
    <w:rsid w:val="00D243A9"/>
    <w:rsid w:val="00D25AE8"/>
    <w:rsid w:val="00D305E5"/>
    <w:rsid w:val="00D31FBF"/>
    <w:rsid w:val="00D34CB9"/>
    <w:rsid w:val="00D37CD3"/>
    <w:rsid w:val="00D53AD7"/>
    <w:rsid w:val="00D66A52"/>
    <w:rsid w:val="00D66EFA"/>
    <w:rsid w:val="00D66F4D"/>
    <w:rsid w:val="00D72A2D"/>
    <w:rsid w:val="00D9521A"/>
    <w:rsid w:val="00DA2C57"/>
    <w:rsid w:val="00DA3914"/>
    <w:rsid w:val="00DA59AA"/>
    <w:rsid w:val="00DB3738"/>
    <w:rsid w:val="00DB6915"/>
    <w:rsid w:val="00DB7646"/>
    <w:rsid w:val="00DB7E1E"/>
    <w:rsid w:val="00DC1B78"/>
    <w:rsid w:val="00DC2A2F"/>
    <w:rsid w:val="00DC4B42"/>
    <w:rsid w:val="00DC600B"/>
    <w:rsid w:val="00DE0FAA"/>
    <w:rsid w:val="00DE136D"/>
    <w:rsid w:val="00DE6534"/>
    <w:rsid w:val="00DF4D6C"/>
    <w:rsid w:val="00E0012F"/>
    <w:rsid w:val="00E01462"/>
    <w:rsid w:val="00E01923"/>
    <w:rsid w:val="00E02FAB"/>
    <w:rsid w:val="00E14498"/>
    <w:rsid w:val="00E2397A"/>
    <w:rsid w:val="00E254DB"/>
    <w:rsid w:val="00E300FC"/>
    <w:rsid w:val="00E362DB"/>
    <w:rsid w:val="00E5632B"/>
    <w:rsid w:val="00E67508"/>
    <w:rsid w:val="00E70240"/>
    <w:rsid w:val="00E71E6B"/>
    <w:rsid w:val="00E7541D"/>
    <w:rsid w:val="00E761B0"/>
    <w:rsid w:val="00E81CC5"/>
    <w:rsid w:val="00E821E6"/>
    <w:rsid w:val="00E85A87"/>
    <w:rsid w:val="00E85B4A"/>
    <w:rsid w:val="00E9521F"/>
    <w:rsid w:val="00E9528E"/>
    <w:rsid w:val="00EA5099"/>
    <w:rsid w:val="00EC1351"/>
    <w:rsid w:val="00EC4CBF"/>
    <w:rsid w:val="00EE1F6F"/>
    <w:rsid w:val="00EE2CA8"/>
    <w:rsid w:val="00EF17E8"/>
    <w:rsid w:val="00EF51D9"/>
    <w:rsid w:val="00F10021"/>
    <w:rsid w:val="00F130DD"/>
    <w:rsid w:val="00F234DD"/>
    <w:rsid w:val="00F24884"/>
    <w:rsid w:val="00F270BD"/>
    <w:rsid w:val="00F370BF"/>
    <w:rsid w:val="00F4353E"/>
    <w:rsid w:val="00F476C4"/>
    <w:rsid w:val="00F61DF9"/>
    <w:rsid w:val="00F74D18"/>
    <w:rsid w:val="00F81960"/>
    <w:rsid w:val="00F82424"/>
    <w:rsid w:val="00F83CC8"/>
    <w:rsid w:val="00F8480D"/>
    <w:rsid w:val="00F8769D"/>
    <w:rsid w:val="00F9350C"/>
    <w:rsid w:val="00F94EB5"/>
    <w:rsid w:val="00F9624D"/>
    <w:rsid w:val="00FA0283"/>
    <w:rsid w:val="00FB31C1"/>
    <w:rsid w:val="00FB58F2"/>
    <w:rsid w:val="00FC6AEA"/>
    <w:rsid w:val="00FD3D13"/>
    <w:rsid w:val="00FE4C2E"/>
    <w:rsid w:val="00FE55A2"/>
    <w:rsid w:val="00FE5A3C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95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8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F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hnw5.onrender.com" TargetMode="External"/><Relationship Id="rId13" Type="http://schemas.openxmlformats.org/officeDocument/2006/relationships/hyperlink" Target="https://github.com/lytekm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vin-morrison-32a8b2265/" TargetMode="External"/><Relationship Id="rId12" Type="http://schemas.openxmlformats.org/officeDocument/2006/relationships/hyperlink" Target="https://portfolio-hnw5.onrender.com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ytekm/membra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mbran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ytek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7FB252AE445EA85A95EBDFB33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6233F-6F60-4DBC-80DB-DB75BEC3A22F}"/>
      </w:docPartPr>
      <w:docPartBody>
        <w:p w:rsidR="0065176C" w:rsidRDefault="00000000">
          <w:pPr>
            <w:pStyle w:val="A3D7FB252AE445EA85A95EBDFB339B9E"/>
          </w:pPr>
          <w:r w:rsidRPr="00CF1A49">
            <w:t>·</w:t>
          </w:r>
        </w:p>
      </w:docPartBody>
    </w:docPart>
    <w:docPart>
      <w:docPartPr>
        <w:name w:val="3AB2049BA8234627916B096FD69D9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D50D-97BC-43ED-B4AB-CCF81B959799}"/>
      </w:docPartPr>
      <w:docPartBody>
        <w:p w:rsidR="0065176C" w:rsidRDefault="00000000">
          <w:pPr>
            <w:pStyle w:val="3AB2049BA8234627916B096FD69D99DB"/>
          </w:pPr>
          <w:r w:rsidRPr="00CF1A49">
            <w:t>Experience</w:t>
          </w:r>
        </w:p>
      </w:docPartBody>
    </w:docPart>
    <w:docPart>
      <w:docPartPr>
        <w:name w:val="32627B13DC0447769524047456D9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4F1E-A071-47E7-80AC-4DFE4BA017BB}"/>
      </w:docPartPr>
      <w:docPartBody>
        <w:p w:rsidR="0065176C" w:rsidRDefault="00000000">
          <w:pPr>
            <w:pStyle w:val="32627B13DC0447769524047456D90F8C"/>
          </w:pPr>
          <w:r w:rsidRPr="00CF1A49">
            <w:t>Education</w:t>
          </w:r>
        </w:p>
      </w:docPartBody>
    </w:docPart>
    <w:docPart>
      <w:docPartPr>
        <w:name w:val="6D9F7AD9C2754613A03F11FA90027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0998-67A2-4694-A9DE-C56C2B80B3BE}"/>
      </w:docPartPr>
      <w:docPartBody>
        <w:p w:rsidR="0065176C" w:rsidRDefault="00000000">
          <w:pPr>
            <w:pStyle w:val="6D9F7AD9C2754613A03F11FA9002792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D4"/>
    <w:rsid w:val="00295B4C"/>
    <w:rsid w:val="0058228B"/>
    <w:rsid w:val="0065176C"/>
    <w:rsid w:val="0097205B"/>
    <w:rsid w:val="00DF24D4"/>
    <w:rsid w:val="00E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3D7FB252AE445EA85A95EBDFB339B9E">
    <w:name w:val="A3D7FB252AE445EA85A95EBDFB339B9E"/>
  </w:style>
  <w:style w:type="paragraph" w:customStyle="1" w:styleId="3AB2049BA8234627916B096FD69D99DB">
    <w:name w:val="3AB2049BA8234627916B096FD69D99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2627B13DC0447769524047456D90F8C">
    <w:name w:val="32627B13DC0447769524047456D90F8C"/>
  </w:style>
  <w:style w:type="paragraph" w:customStyle="1" w:styleId="6D9F7AD9C2754613A03F11FA9002792D">
    <w:name w:val="6D9F7AD9C2754613A03F11FA9002792D"/>
  </w:style>
  <w:style w:type="paragraph" w:customStyle="1" w:styleId="A07F5503D694456CB462AA0F90F0289A">
    <w:name w:val="A07F5503D694456CB462AA0F90F0289A"/>
  </w:style>
  <w:style w:type="paragraph" w:customStyle="1" w:styleId="AEE6F739D5204399883F21042051DC93">
    <w:name w:val="AEE6F739D5204399883F21042051DC93"/>
    <w:rsid w:val="00EC426D"/>
  </w:style>
  <w:style w:type="paragraph" w:customStyle="1" w:styleId="D8B8CECC02134C2590141974D28368C1">
    <w:name w:val="D8B8CECC02134C2590141974D28368C1"/>
    <w:rsid w:val="00EC4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2023-05-04T18:40:00Z</dcterms:created>
  <dcterms:modified xsi:type="dcterms:W3CDTF">2023-12-07T23:43:00Z</dcterms:modified>
  <cp:category/>
</cp:coreProperties>
</file>